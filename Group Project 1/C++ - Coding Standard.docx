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2908"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F6B7E21" wp14:editId="09D29F51">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296D07A0" w14:textId="419C70F5" w:rsidR="00C6554A" w:rsidRDefault="00843ADC" w:rsidP="00C6554A">
      <w:pPr>
        <w:pStyle w:val="Title"/>
      </w:pPr>
      <w:r>
        <w:t>C++</w:t>
      </w:r>
      <w:r w:rsidR="00E87EF0">
        <w:t xml:space="preserve"> Coding Standard</w:t>
      </w:r>
    </w:p>
    <w:p w14:paraId="56CA585F" w14:textId="1139F818" w:rsidR="00C6554A" w:rsidRPr="00D5413C" w:rsidRDefault="00E87EF0" w:rsidP="00C6554A">
      <w:pPr>
        <w:pStyle w:val="Subtitle"/>
      </w:pPr>
      <w:r>
        <w:t xml:space="preserve">SEI CERT </w:t>
      </w:r>
      <w:r w:rsidR="00781614">
        <w:t xml:space="preserve">C++ </w:t>
      </w:r>
      <w:r>
        <w:t>COding standard</w:t>
      </w:r>
    </w:p>
    <w:p w14:paraId="2BAD06C9" w14:textId="27E478F2" w:rsidR="00C6554A" w:rsidRDefault="00BC28B5" w:rsidP="00C6554A">
      <w:pPr>
        <w:pStyle w:val="ContactInfo"/>
      </w:pPr>
      <w:r w:rsidRPr="00A15F5E">
        <w:rPr>
          <w:highlight w:val="yellow"/>
        </w:rPr>
        <w:t xml:space="preserve">Member </w:t>
      </w:r>
      <w:sdt>
        <w:sdtPr>
          <w:rPr>
            <w:highlight w:val="yellow"/>
          </w:rPr>
          <w:alias w:val="Name:"/>
          <w:tag w:val="Name:"/>
          <w:id w:val="-2071874759"/>
          <w:placeholder>
            <w:docPart w:val="0C4200135CDB451AB1BF8F02CF1FF28E"/>
          </w:placeholder>
          <w:temporary/>
          <w:showingPlcHdr/>
          <w15:appearance w15:val="hidden"/>
        </w:sdtPr>
        <w:sdtEndPr/>
        <w:sdtContent>
          <w:r w:rsidR="00C6554A" w:rsidRPr="00A15F5E">
            <w:rPr>
              <w:highlight w:val="yellow"/>
            </w:rPr>
            <w:t>Name</w:t>
          </w:r>
        </w:sdtContent>
      </w:sdt>
      <w:r w:rsidRPr="00A15F5E">
        <w:rPr>
          <w:highlight w:val="yellow"/>
        </w:rPr>
        <w:t>s*</w:t>
      </w:r>
      <w:r w:rsidR="00C6554A" w:rsidRPr="00A15F5E">
        <w:rPr>
          <w:highlight w:val="yellow"/>
        </w:rPr>
        <w:t xml:space="preserve"> | </w:t>
      </w:r>
      <w:sdt>
        <w:sdtPr>
          <w:rPr>
            <w:highlight w:val="yellow"/>
          </w:rPr>
          <w:alias w:val="Date:"/>
          <w:tag w:val="Date:"/>
          <w:id w:val="-35980865"/>
          <w:placeholder>
            <w:docPart w:val="0DAF7F1F7FB848E99C8DC30459CCDBCA"/>
          </w:placeholder>
          <w:temporary/>
          <w:showingPlcHdr/>
          <w15:appearance w15:val="hidden"/>
        </w:sdtPr>
        <w:sdtEndPr/>
        <w:sdtContent>
          <w:r w:rsidR="00C6554A" w:rsidRPr="00A15F5E">
            <w:rPr>
              <w:highlight w:val="yellow"/>
            </w:rPr>
            <w:t>Date</w:t>
          </w:r>
        </w:sdtContent>
      </w:sdt>
      <w:r w:rsidR="00C6554A">
        <w:br w:type="page"/>
      </w:r>
    </w:p>
    <w:p w14:paraId="27EA116E" w14:textId="4AB41171" w:rsidR="00C6554A" w:rsidRDefault="000C37AA" w:rsidP="00C6554A">
      <w:pPr>
        <w:pStyle w:val="Heading1"/>
      </w:pPr>
      <w:r>
        <w:lastRenderedPageBreak/>
        <w:t>Abstract</w:t>
      </w:r>
    </w:p>
    <w:p w14:paraId="0AA2D3DF" w14:textId="77777777" w:rsidR="000C37AA" w:rsidRDefault="000C37AA" w:rsidP="000C37AA">
      <w:r>
        <w:t xml:space="preserve">This section gives the reader an overview of the report. It should state what the report discusses, why is it important, what is that trying to achieve, and how does it help the reader. The reader can be your classmate, friends, or professionals. </w:t>
      </w:r>
    </w:p>
    <w:p w14:paraId="22D72EE1" w14:textId="638F7A91" w:rsidR="00C6554A" w:rsidRDefault="00721D98" w:rsidP="000C37AA">
      <w:r>
        <w:t>Abstract</w:t>
      </w:r>
      <w:r w:rsidR="00550F3F">
        <w:t xml:space="preserve"> </w:t>
      </w:r>
      <w:r w:rsidR="000C37AA">
        <w:t xml:space="preserve">Max Words: 200 </w:t>
      </w:r>
    </w:p>
    <w:p w14:paraId="5B6D0BBD" w14:textId="28F919DD" w:rsidR="00550F3F" w:rsidRDefault="00550F3F" w:rsidP="000C37AA">
      <w:pPr>
        <w:rPr>
          <w:b/>
          <w:bCs/>
          <w:highlight w:val="yellow"/>
        </w:rPr>
      </w:pPr>
      <w:r w:rsidRPr="003147E4">
        <w:rPr>
          <w:b/>
          <w:bCs/>
          <w:highlight w:val="yellow"/>
        </w:rPr>
        <w:t xml:space="preserve">Remove the highlighted text </w:t>
      </w:r>
      <w:r w:rsidR="00631D3B">
        <w:rPr>
          <w:b/>
          <w:bCs/>
          <w:highlight w:val="yellow"/>
        </w:rPr>
        <w:t>in</w:t>
      </w:r>
      <w:r w:rsidRPr="003147E4">
        <w:rPr>
          <w:b/>
          <w:bCs/>
          <w:highlight w:val="yellow"/>
        </w:rPr>
        <w:t xml:space="preserve"> the final copy. </w:t>
      </w:r>
    </w:p>
    <w:p w14:paraId="66B467C6" w14:textId="141A9905" w:rsidR="00EC567E" w:rsidRDefault="00EC567E" w:rsidP="000C37AA">
      <w:pPr>
        <w:rPr>
          <w:b/>
          <w:bCs/>
          <w:highlight w:val="yellow"/>
        </w:rPr>
      </w:pPr>
      <w:r>
        <w:rPr>
          <w:b/>
          <w:bCs/>
          <w:highlight w:val="yellow"/>
        </w:rPr>
        <w:t>Cover page Image</w:t>
      </w:r>
      <w:r w:rsidRPr="003147E4">
        <w:rPr>
          <w:b/>
          <w:bCs/>
          <w:highlight w:val="yellow"/>
        </w:rPr>
        <w:t xml:space="preserve">: </w:t>
      </w:r>
      <w:r w:rsidRPr="00772ABB">
        <w:rPr>
          <w:highlight w:val="yellow"/>
        </w:rPr>
        <w:t>Change the cover page image to something interesting or related to the topic for additional 5 points</w:t>
      </w:r>
      <w:r w:rsidRPr="003147E4">
        <w:rPr>
          <w:b/>
          <w:bCs/>
          <w:highlight w:val="yellow"/>
        </w:rPr>
        <w:t xml:space="preserve">. </w:t>
      </w:r>
    </w:p>
    <w:p w14:paraId="15D6793B" w14:textId="06134F7F" w:rsidR="003147E4" w:rsidRPr="003147E4" w:rsidRDefault="003147E4" w:rsidP="000C37AA">
      <w:pPr>
        <w:rPr>
          <w:highlight w:val="yellow"/>
        </w:rPr>
      </w:pPr>
      <w:r w:rsidRPr="003147E4">
        <w:rPr>
          <w:b/>
          <w:bCs/>
          <w:highlight w:val="yellow"/>
        </w:rPr>
        <w:t xml:space="preserve">Source: </w:t>
      </w:r>
      <w:hyperlink r:id="rId11" w:history="1">
        <w:r w:rsidR="00C5490C">
          <w:rPr>
            <w:rStyle w:val="Hyperlink"/>
          </w:rPr>
          <w:t>SEI CERT C++ Coding Standard - SEI CERT C++ Coding Standard - Confluence (cmu.edu)</w:t>
        </w:r>
      </w:hyperlink>
    </w:p>
    <w:p w14:paraId="1B4FA291" w14:textId="63A57BE4" w:rsidR="003147E4" w:rsidRDefault="003147E4" w:rsidP="000C37AA">
      <w:r w:rsidRPr="003147E4">
        <w:rPr>
          <w:b/>
          <w:bCs/>
          <w:highlight w:val="yellow"/>
        </w:rPr>
        <w:t xml:space="preserve">Priority: </w:t>
      </w:r>
      <w:hyperlink r:id="rId12" w:history="1">
        <w:r w:rsidRPr="003147E4">
          <w:rPr>
            <w:color w:val="0000FF"/>
            <w:highlight w:val="yellow"/>
            <w:u w:val="single"/>
          </w:rPr>
          <w:t>Rule: Priority and Levels - SEI CERT Oracle Coding Standard for Java - Confluence (cmu.edu)</w:t>
        </w:r>
      </w:hyperlink>
      <w:r w:rsidRPr="003147E4">
        <w:rPr>
          <w:highlight w:val="yellow"/>
        </w:rPr>
        <w:t xml:space="preserve">. </w:t>
      </w:r>
      <w:r w:rsidR="00ED7B92" w:rsidRPr="00A23ED4">
        <w:rPr>
          <w:highlight w:val="yellow"/>
        </w:rPr>
        <w:t xml:space="preserve">Focus on rules with Priority </w:t>
      </w:r>
      <w:r w:rsidR="00ED7B92" w:rsidRPr="00A23ED4">
        <w:rPr>
          <w:b/>
          <w:bCs/>
          <w:highlight w:val="yellow"/>
        </w:rPr>
        <w:t>P12-P27</w:t>
      </w:r>
      <w:r w:rsidR="00ED7B92" w:rsidRPr="00A23ED4">
        <w:rPr>
          <w:highlight w:val="yellow"/>
        </w:rPr>
        <w:t xml:space="preserve">. If you cannot find enough rules, then consider </w:t>
      </w:r>
      <w:r w:rsidR="00ED7B92" w:rsidRPr="00A23ED4">
        <w:rPr>
          <w:b/>
          <w:bCs/>
          <w:highlight w:val="yellow"/>
        </w:rPr>
        <w:t>P6-P9</w:t>
      </w:r>
      <w:r w:rsidR="00ED7B92" w:rsidRPr="00A23ED4">
        <w:rPr>
          <w:highlight w:val="yellow"/>
        </w:rPr>
        <w:t xml:space="preserve"> and then </w:t>
      </w:r>
      <w:r w:rsidR="00ED7B92" w:rsidRPr="00A23ED4">
        <w:rPr>
          <w:b/>
          <w:bCs/>
          <w:highlight w:val="yellow"/>
        </w:rPr>
        <w:t>P1-P4</w:t>
      </w:r>
    </w:p>
    <w:p w14:paraId="7B824BEC" w14:textId="04DF016B" w:rsidR="00BB6488" w:rsidRDefault="00533316" w:rsidP="000C37AA">
      <w:r w:rsidRPr="00533316">
        <w:rPr>
          <w:highlight w:val="yellow"/>
        </w:rPr>
        <w:t xml:space="preserve">* Each member is responsible for </w:t>
      </w:r>
      <w:r w:rsidR="00FC29E2">
        <w:rPr>
          <w:highlight w:val="yellow"/>
        </w:rPr>
        <w:t>9</w:t>
      </w:r>
      <w:r w:rsidRPr="00533316">
        <w:rPr>
          <w:highlight w:val="yellow"/>
        </w:rPr>
        <w:t xml:space="preserve"> rules. </w:t>
      </w:r>
      <w:r w:rsidR="001C2AA7">
        <w:rPr>
          <w:highlight w:val="yellow"/>
        </w:rPr>
        <w:t xml:space="preserve">If possible, the members must explain and demo the rule using an example. As </w:t>
      </w:r>
      <w:r w:rsidRPr="00533316">
        <w:rPr>
          <w:highlight w:val="yellow"/>
        </w:rPr>
        <w:t>much as possible, write example programs that will demonstrate 2 or more rules</w:t>
      </w:r>
      <w:r w:rsidR="00AF596B">
        <w:rPr>
          <w:highlight w:val="yellow"/>
        </w:rPr>
        <w:t xml:space="preserve"> together</w:t>
      </w:r>
      <w:r w:rsidRPr="00533316">
        <w:rPr>
          <w:highlight w:val="yellow"/>
        </w:rPr>
        <w:t>. For examples, if you select rules from “</w:t>
      </w:r>
      <w:r w:rsidR="00B911CF">
        <w:rPr>
          <w:highlight w:val="yellow"/>
        </w:rPr>
        <w:t>Characters and Strings</w:t>
      </w:r>
      <w:r w:rsidRPr="00533316">
        <w:rPr>
          <w:highlight w:val="yellow"/>
        </w:rPr>
        <w:t xml:space="preserve">” (Rule </w:t>
      </w:r>
      <w:r w:rsidR="00B911CF">
        <w:rPr>
          <w:highlight w:val="yellow"/>
        </w:rPr>
        <w:t>05</w:t>
      </w:r>
      <w:r w:rsidRPr="00533316">
        <w:rPr>
          <w:highlight w:val="yellow"/>
        </w:rPr>
        <w:t xml:space="preserve">) and “Input and Output” (Rule </w:t>
      </w:r>
      <w:r w:rsidR="00B911CF">
        <w:rPr>
          <w:highlight w:val="yellow"/>
        </w:rPr>
        <w:t>07</w:t>
      </w:r>
      <w:r w:rsidRPr="00533316">
        <w:rPr>
          <w:highlight w:val="yellow"/>
        </w:rPr>
        <w:t xml:space="preserve">), try </w:t>
      </w:r>
      <w:r w:rsidR="00501B42">
        <w:rPr>
          <w:highlight w:val="yellow"/>
        </w:rPr>
        <w:t>an</w:t>
      </w:r>
      <w:r w:rsidRPr="00533316">
        <w:rPr>
          <w:highlight w:val="yellow"/>
        </w:rPr>
        <w:t xml:space="preserve"> </w:t>
      </w:r>
      <w:proofErr w:type="gramStart"/>
      <w:r w:rsidRPr="00533316">
        <w:rPr>
          <w:highlight w:val="yellow"/>
        </w:rPr>
        <w:t>examples</w:t>
      </w:r>
      <w:proofErr w:type="gramEnd"/>
      <w:r w:rsidRPr="00533316">
        <w:rPr>
          <w:highlight w:val="yellow"/>
        </w:rPr>
        <w:t xml:space="preserve"> that will combine the two or more rules from Rule </w:t>
      </w:r>
      <w:r w:rsidR="00B911CF">
        <w:rPr>
          <w:highlight w:val="yellow"/>
        </w:rPr>
        <w:t>05</w:t>
      </w:r>
      <w:r w:rsidRPr="00533316">
        <w:rPr>
          <w:highlight w:val="yellow"/>
        </w:rPr>
        <w:t xml:space="preserve"> and Rule </w:t>
      </w:r>
      <w:r w:rsidR="00B911CF">
        <w:rPr>
          <w:highlight w:val="yellow"/>
        </w:rPr>
        <w:t>07</w:t>
      </w:r>
      <w:r w:rsidRPr="00533316">
        <w:rPr>
          <w:highlight w:val="yellow"/>
        </w:rPr>
        <w:t>.</w:t>
      </w:r>
      <w:r w:rsidR="00BB6488">
        <w:t xml:space="preserve"> </w:t>
      </w:r>
    </w:p>
    <w:p w14:paraId="5506C667" w14:textId="3BA80405" w:rsidR="00402CAF" w:rsidRDefault="00BB6488" w:rsidP="000C37AA">
      <w:r w:rsidRPr="00501B42">
        <w:rPr>
          <w:b/>
          <w:highlight w:val="yellow"/>
        </w:rPr>
        <w:t>Note:</w:t>
      </w:r>
      <w:r w:rsidRPr="00501B42">
        <w:rPr>
          <w:highlight w:val="yellow"/>
        </w:rPr>
        <w:t xml:space="preserve"> If you cannot find enough rules or rules that you can understand, you can explain common vulnerabilities and strategies to handle Strings in C++.</w:t>
      </w:r>
      <w:r>
        <w:t xml:space="preserve"> </w:t>
      </w:r>
    </w:p>
    <w:p w14:paraId="47B6DE35" w14:textId="671D1108" w:rsidR="00AF596B" w:rsidRPr="00402CAF" w:rsidRDefault="00402CAF" w:rsidP="000C37AA">
      <w:pPr>
        <w:rPr>
          <w:highlight w:val="yellow"/>
        </w:rPr>
      </w:pPr>
      <w:r w:rsidRPr="00402CAF">
        <w:rPr>
          <w:highlight w:val="yellow"/>
        </w:rPr>
        <w:t>*If you cannot find enough rules for the team, you can also include rules from L3 level</w:t>
      </w:r>
      <w:r>
        <w:rPr>
          <w:highlight w:val="yellow"/>
        </w:rPr>
        <w:t>.</w:t>
      </w:r>
    </w:p>
    <w:p w14:paraId="41971827" w14:textId="2BE29D4C" w:rsidR="00245B7C" w:rsidRDefault="00347151" w:rsidP="00D954F0">
      <w:pPr>
        <w:rPr>
          <w:highlight w:val="yellow"/>
        </w:rPr>
      </w:pPr>
      <w:r>
        <w:rPr>
          <w:highlight w:val="yellow"/>
        </w:rPr>
        <w:t xml:space="preserve">* </w:t>
      </w:r>
      <w:proofErr w:type="gramStart"/>
      <w:r w:rsidR="00AF596B" w:rsidRPr="00347151">
        <w:rPr>
          <w:highlight w:val="yellow"/>
        </w:rPr>
        <w:t>when</w:t>
      </w:r>
      <w:proofErr w:type="gramEnd"/>
      <w:r w:rsidR="00AF596B" w:rsidRPr="00347151">
        <w:rPr>
          <w:highlight w:val="yellow"/>
        </w:rPr>
        <w:t xml:space="preserve"> writing sample code, ensure you </w:t>
      </w:r>
      <w:r w:rsidR="00D954F0">
        <w:rPr>
          <w:highlight w:val="yellow"/>
        </w:rPr>
        <w:t xml:space="preserve">can use </w:t>
      </w:r>
      <w:proofErr w:type="spellStart"/>
      <w:r w:rsidR="00D954F0">
        <w:rPr>
          <w:highlight w:val="yellow"/>
        </w:rPr>
        <w:t>DOxygen</w:t>
      </w:r>
      <w:proofErr w:type="spellEnd"/>
      <w:r w:rsidR="00D954F0">
        <w:rPr>
          <w:highlight w:val="yellow"/>
        </w:rPr>
        <w:t xml:space="preserve"> (</w:t>
      </w:r>
      <w:hyperlink r:id="rId13" w:history="1">
        <w:r w:rsidR="00D954F0" w:rsidRPr="006773B3">
          <w:rPr>
            <w:rStyle w:val="Hyperlink"/>
          </w:rPr>
          <w:t>https://en.wikipedia.org/wiki/Doxygen</w:t>
        </w:r>
      </w:hyperlink>
      <w:r w:rsidR="00D954F0">
        <w:t>)</w:t>
      </w:r>
      <w:r w:rsidRPr="00347151">
        <w:rPr>
          <w:highlight w:val="yellow"/>
        </w:rPr>
        <w:t>.</w:t>
      </w:r>
      <w:r w:rsidR="00D954F0">
        <w:rPr>
          <w:highlight w:val="yellow"/>
        </w:rPr>
        <w:t xml:space="preserve"> This is </w:t>
      </w:r>
      <w:proofErr w:type="gramStart"/>
      <w:r w:rsidR="00D954F0">
        <w:rPr>
          <w:highlight w:val="yellow"/>
        </w:rPr>
        <w:t>similar to</w:t>
      </w:r>
      <w:proofErr w:type="gramEnd"/>
      <w:r w:rsidR="00D954F0">
        <w:rPr>
          <w:highlight w:val="yellow"/>
        </w:rPr>
        <w:t xml:space="preserve"> Javadoc style comments.  </w:t>
      </w:r>
      <w:r w:rsidRPr="00347151">
        <w:rPr>
          <w:highlight w:val="yellow"/>
        </w:rPr>
        <w:t>https://www.oracle.com/technical-resources/articles/java/javadoc-tool.html</w:t>
      </w:r>
      <w:r w:rsidR="00533316" w:rsidRPr="00347151">
        <w:rPr>
          <w:highlight w:val="yellow"/>
        </w:rPr>
        <w:t xml:space="preserve"> </w:t>
      </w:r>
    </w:p>
    <w:p w14:paraId="6E6C6281" w14:textId="46DAF7E7" w:rsidR="00245B7C" w:rsidRPr="00857EEB" w:rsidRDefault="00245B7C" w:rsidP="00245B7C">
      <w:pPr>
        <w:rPr>
          <w:highlight w:val="yellow"/>
        </w:rPr>
      </w:pPr>
      <w:r>
        <w:rPr>
          <w:highlight w:val="yellow"/>
        </w:rPr>
        <w:t xml:space="preserve">* </w:t>
      </w:r>
      <w:proofErr w:type="gramStart"/>
      <w:r>
        <w:rPr>
          <w:highlight w:val="yellow"/>
        </w:rPr>
        <w:t>when</w:t>
      </w:r>
      <w:proofErr w:type="gramEnd"/>
      <w:r>
        <w:rPr>
          <w:highlight w:val="yellow"/>
        </w:rPr>
        <w:t xml:space="preserve"> writing the content for the report, please </w:t>
      </w:r>
      <w:r w:rsidRPr="00F1506B">
        <w:rPr>
          <w:b/>
          <w:bCs/>
          <w:i/>
          <w:iCs/>
          <w:highlight w:val="yellow"/>
        </w:rPr>
        <w:t>USE YOUR OWN WORDS. DO NOT COPY the CONTENT</w:t>
      </w:r>
      <w:r>
        <w:rPr>
          <w:highlight w:val="yellow"/>
        </w:rPr>
        <w:t xml:space="preserve"> directly from the provided documentation</w:t>
      </w:r>
      <w:r w:rsidR="00F1506B">
        <w:rPr>
          <w:highlight w:val="yellow"/>
        </w:rPr>
        <w:t>. If you copy the content, its “plagiarism” and you will not get points for the rule or recommendation</w:t>
      </w:r>
      <w:r>
        <w:rPr>
          <w:highlight w:val="yellow"/>
        </w:rPr>
        <w:t xml:space="preserve">. </w:t>
      </w:r>
    </w:p>
    <w:p w14:paraId="5060E78E" w14:textId="21FEE294" w:rsidR="00C6554A" w:rsidRDefault="00E87EF0" w:rsidP="000C37AA">
      <w:pPr>
        <w:pStyle w:val="Heading1"/>
      </w:pPr>
      <w:r>
        <w:t>Rules</w:t>
      </w:r>
      <w:r w:rsidR="000C37AA">
        <w:t xml:space="preserve"> </w:t>
      </w:r>
    </w:p>
    <w:p w14:paraId="3714A2C9" w14:textId="77777777" w:rsidR="0052547D" w:rsidRDefault="0052547D" w:rsidP="0052547D">
      <w:pPr>
        <w:pStyle w:val="Heading3"/>
      </w:pPr>
      <w:r>
        <w:t xml:space="preserve">Rule Code: Rule Name (The code and name come from the documentation) </w:t>
      </w:r>
    </w:p>
    <w:p w14:paraId="64E8F832" w14:textId="0C562206" w:rsidR="009D6747" w:rsidRDefault="009D6747" w:rsidP="009D6747">
      <w:pPr>
        <w:pStyle w:val="ListParagraph"/>
        <w:numPr>
          <w:ilvl w:val="0"/>
          <w:numId w:val="17"/>
        </w:numPr>
      </w:pPr>
      <w:r>
        <w:t>Description</w:t>
      </w:r>
    </w:p>
    <w:p w14:paraId="76480F8A" w14:textId="39844CD9" w:rsidR="009D6747" w:rsidRDefault="009D6747" w:rsidP="009D6747">
      <w:pPr>
        <w:pStyle w:val="ListParagraph"/>
        <w:numPr>
          <w:ilvl w:val="0"/>
          <w:numId w:val="17"/>
        </w:numPr>
      </w:pPr>
      <w:r>
        <w:t>Why is this rule important?</w:t>
      </w:r>
    </w:p>
    <w:p w14:paraId="7D16580A" w14:textId="77777777" w:rsidR="001A1BF0" w:rsidRDefault="009D6747" w:rsidP="009D6747">
      <w:pPr>
        <w:pStyle w:val="ListParagraph"/>
        <w:numPr>
          <w:ilvl w:val="0"/>
          <w:numId w:val="17"/>
        </w:numPr>
      </w:pPr>
      <w:r>
        <w:t>Example of a clean working code</w:t>
      </w:r>
    </w:p>
    <w:p w14:paraId="5F63F0CE" w14:textId="0C479F19" w:rsidR="009D6747" w:rsidRPr="009D6747" w:rsidRDefault="001A1BF0" w:rsidP="001A1BF0">
      <w:pPr>
        <w:pStyle w:val="ListParagraph"/>
        <w:numPr>
          <w:ilvl w:val="1"/>
          <w:numId w:val="17"/>
        </w:numPr>
      </w:pPr>
      <w:r>
        <w:lastRenderedPageBreak/>
        <w:t>W</w:t>
      </w:r>
      <w:r w:rsidR="00753411">
        <w:t xml:space="preserve">rite your own code, </w:t>
      </w:r>
      <w:r w:rsidR="009D6747">
        <w:t xml:space="preserve">explaining the rule. </w:t>
      </w:r>
    </w:p>
    <w:p w14:paraId="0F2F39DD" w14:textId="77777777" w:rsidR="0052547D" w:rsidRDefault="0052547D" w:rsidP="0052547D">
      <w:pPr>
        <w:pStyle w:val="Heading3"/>
      </w:pPr>
      <w:r>
        <w:t xml:space="preserve">Rule Code: Rule Name (The code and name come from the documentation) </w:t>
      </w:r>
    </w:p>
    <w:p w14:paraId="0A733E20" w14:textId="77777777" w:rsidR="009D6747" w:rsidRDefault="009D6747" w:rsidP="009D6747">
      <w:pPr>
        <w:pStyle w:val="ListParagraph"/>
        <w:numPr>
          <w:ilvl w:val="0"/>
          <w:numId w:val="17"/>
        </w:numPr>
      </w:pPr>
      <w:r>
        <w:t>Description</w:t>
      </w:r>
    </w:p>
    <w:p w14:paraId="022301CF" w14:textId="77777777" w:rsidR="009D6747" w:rsidRDefault="009D6747" w:rsidP="009D6747">
      <w:pPr>
        <w:pStyle w:val="ListParagraph"/>
        <w:numPr>
          <w:ilvl w:val="0"/>
          <w:numId w:val="17"/>
        </w:numPr>
      </w:pPr>
      <w:r>
        <w:t>Why is this rule important?</w:t>
      </w:r>
    </w:p>
    <w:p w14:paraId="02A63401" w14:textId="77777777" w:rsidR="001A1BF0" w:rsidRDefault="009D6747" w:rsidP="009D6747">
      <w:pPr>
        <w:pStyle w:val="ListParagraph"/>
        <w:numPr>
          <w:ilvl w:val="0"/>
          <w:numId w:val="17"/>
        </w:numPr>
      </w:pPr>
      <w:r>
        <w:t>Example of a clean working code</w:t>
      </w:r>
    </w:p>
    <w:p w14:paraId="14090DCF" w14:textId="06148649" w:rsidR="009D6747" w:rsidRPr="009D6747" w:rsidRDefault="001A1BF0" w:rsidP="001A1BF0">
      <w:pPr>
        <w:pStyle w:val="ListParagraph"/>
        <w:numPr>
          <w:ilvl w:val="1"/>
          <w:numId w:val="17"/>
        </w:numPr>
      </w:pPr>
      <w:r>
        <w:t>W</w:t>
      </w:r>
      <w:r w:rsidR="00753411">
        <w:t xml:space="preserve">rite your own code, </w:t>
      </w:r>
      <w:r w:rsidR="009D6747">
        <w:t xml:space="preserve">explaining the rule. </w:t>
      </w:r>
    </w:p>
    <w:p w14:paraId="562D573A" w14:textId="77777777" w:rsidR="0052547D" w:rsidRDefault="0052547D" w:rsidP="0052547D">
      <w:pPr>
        <w:pStyle w:val="Heading3"/>
      </w:pPr>
      <w:r>
        <w:t xml:space="preserve">Rule Code: Rule Name (The code and name come from the documentation) </w:t>
      </w:r>
    </w:p>
    <w:p w14:paraId="3F127CBB" w14:textId="77777777" w:rsidR="009D6747" w:rsidRDefault="009D6747" w:rsidP="009D6747">
      <w:pPr>
        <w:pStyle w:val="ListParagraph"/>
        <w:numPr>
          <w:ilvl w:val="0"/>
          <w:numId w:val="17"/>
        </w:numPr>
      </w:pPr>
      <w:r>
        <w:t>Description</w:t>
      </w:r>
    </w:p>
    <w:p w14:paraId="4347E5A1" w14:textId="77777777" w:rsidR="009D6747" w:rsidRDefault="009D6747" w:rsidP="009D6747">
      <w:pPr>
        <w:pStyle w:val="ListParagraph"/>
        <w:numPr>
          <w:ilvl w:val="0"/>
          <w:numId w:val="17"/>
        </w:numPr>
      </w:pPr>
      <w:r>
        <w:t>Why is this rule important?</w:t>
      </w:r>
    </w:p>
    <w:p w14:paraId="1443A4DD" w14:textId="315AE05E" w:rsidR="00785DA9" w:rsidRDefault="009D6747" w:rsidP="009D6747">
      <w:pPr>
        <w:pStyle w:val="ListParagraph"/>
        <w:numPr>
          <w:ilvl w:val="0"/>
          <w:numId w:val="17"/>
        </w:numPr>
      </w:pPr>
      <w:r>
        <w:t xml:space="preserve"> Example of a clean working code.</w:t>
      </w:r>
    </w:p>
    <w:p w14:paraId="7F0ADA72" w14:textId="3D87CFBE" w:rsidR="00FC29E2" w:rsidRPr="009D6747" w:rsidRDefault="00FC29E2" w:rsidP="00FC29E2">
      <w:pPr>
        <w:shd w:val="clear" w:color="auto" w:fill="FFFF00"/>
        <w:spacing w:after="0"/>
      </w:pPr>
      <w:r w:rsidRPr="00533316">
        <w:rPr>
          <w:highlight w:val="yellow"/>
        </w:rPr>
        <w:t xml:space="preserve">* Each member is responsible for </w:t>
      </w:r>
      <w:r>
        <w:rPr>
          <w:highlight w:val="yellow"/>
        </w:rPr>
        <w:t>4</w:t>
      </w:r>
      <w:r w:rsidRPr="00533316">
        <w:rPr>
          <w:highlight w:val="yellow"/>
        </w:rPr>
        <w:t xml:space="preserve"> </w:t>
      </w:r>
      <w:r>
        <w:rPr>
          <w:highlight w:val="yellow"/>
        </w:rPr>
        <w:t>recommendations</w:t>
      </w:r>
      <w:r w:rsidRPr="00533316">
        <w:rPr>
          <w:highlight w:val="yellow"/>
        </w:rPr>
        <w:t>.</w:t>
      </w:r>
      <w:r>
        <w:rPr>
          <w:highlight w:val="yellow"/>
        </w:rPr>
        <w:t xml:space="preserve"> Use the recommendation list from C language standard</w:t>
      </w:r>
      <w:r w:rsidR="000F0BF2">
        <w:rPr>
          <w:highlight w:val="yellow"/>
        </w:rPr>
        <w:t xml:space="preserve"> (</w:t>
      </w:r>
      <w:hyperlink r:id="rId14" w:history="1">
        <w:r w:rsidR="000F0BF2">
          <w:rPr>
            <w:rStyle w:val="Hyperlink"/>
          </w:rPr>
          <w:t>SEI CERT C Coding Standard - SEI CERT C Coding Standard - Confluence (cmu.edu)</w:t>
        </w:r>
      </w:hyperlink>
      <w:r>
        <w:rPr>
          <w:highlight w:val="yellow"/>
        </w:rPr>
        <w:t>.</w:t>
      </w:r>
      <w:r w:rsidR="00772ABB">
        <w:rPr>
          <w:highlight w:val="yellow"/>
        </w:rPr>
        <w:t>The explanation, examples, and description MUST be adapted towards C++.</w:t>
      </w:r>
      <w:r w:rsidRPr="00533316">
        <w:rPr>
          <w:highlight w:val="yellow"/>
        </w:rPr>
        <w:t xml:space="preserve"> </w:t>
      </w:r>
      <w:r w:rsidRPr="00DB19A6">
        <w:rPr>
          <w:b/>
          <w:bCs/>
        </w:rPr>
        <w:t>NOTE:</w:t>
      </w:r>
      <w:r>
        <w:rPr>
          <w:b/>
          <w:bCs/>
        </w:rPr>
        <w:t xml:space="preserve"> </w:t>
      </w:r>
      <w:r w:rsidRPr="00DB19A6">
        <w:t xml:space="preserve">Please ignore </w:t>
      </w:r>
      <w:r>
        <w:t>Recommendation</w:t>
      </w:r>
      <w:r w:rsidRPr="00DB19A6">
        <w:t xml:space="preserve"> </w:t>
      </w:r>
      <w:r>
        <w:t>50 and 51</w:t>
      </w:r>
      <w:r>
        <w:t xml:space="preserve">. </w:t>
      </w:r>
    </w:p>
    <w:p w14:paraId="56CC5185" w14:textId="6AD900C1" w:rsidR="00FC29E2" w:rsidRDefault="00FC29E2" w:rsidP="00FC29E2">
      <w:pPr>
        <w:pStyle w:val="Heading1"/>
      </w:pPr>
      <w:r>
        <w:t xml:space="preserve">Recommendations </w:t>
      </w:r>
    </w:p>
    <w:p w14:paraId="77602EC9" w14:textId="77777777" w:rsidR="00FC29E2" w:rsidRDefault="00FC29E2" w:rsidP="00FC29E2">
      <w:pPr>
        <w:pStyle w:val="Heading3"/>
      </w:pPr>
      <w:r>
        <w:t xml:space="preserve">Recommendation Code: Recommendation Name (The code and name come from the documentation) </w:t>
      </w:r>
    </w:p>
    <w:p w14:paraId="3FEFBC32" w14:textId="77777777" w:rsidR="00FC29E2" w:rsidRDefault="00FC29E2" w:rsidP="00FC29E2">
      <w:pPr>
        <w:pStyle w:val="ListParagraph"/>
        <w:numPr>
          <w:ilvl w:val="0"/>
          <w:numId w:val="17"/>
        </w:numPr>
      </w:pPr>
      <w:r>
        <w:t>Description</w:t>
      </w:r>
    </w:p>
    <w:p w14:paraId="6B13A8A5" w14:textId="77777777" w:rsidR="00FC29E2" w:rsidRDefault="00FC29E2" w:rsidP="00FC29E2">
      <w:pPr>
        <w:pStyle w:val="ListParagraph"/>
        <w:numPr>
          <w:ilvl w:val="0"/>
          <w:numId w:val="17"/>
        </w:numPr>
      </w:pPr>
      <w:r>
        <w:t>Why is this recommendation important?</w:t>
      </w:r>
    </w:p>
    <w:p w14:paraId="6C39C404" w14:textId="77777777" w:rsidR="00FC29E2" w:rsidRPr="009D6747" w:rsidRDefault="00FC29E2" w:rsidP="00FC29E2">
      <w:pPr>
        <w:pStyle w:val="ListParagraph"/>
        <w:numPr>
          <w:ilvl w:val="0"/>
          <w:numId w:val="17"/>
        </w:numPr>
      </w:pPr>
      <w:r>
        <w:t xml:space="preserve">Example of a clean working code explaining the recommendation. </w:t>
      </w:r>
    </w:p>
    <w:p w14:paraId="4ADF9959" w14:textId="77777777" w:rsidR="00FC29E2" w:rsidRDefault="00FC29E2" w:rsidP="00BC28B5">
      <w:pPr>
        <w:pStyle w:val="Heading1"/>
      </w:pPr>
    </w:p>
    <w:p w14:paraId="0A14A033" w14:textId="26A96049" w:rsidR="00BC28B5" w:rsidRDefault="00BC28B5" w:rsidP="00BC28B5">
      <w:pPr>
        <w:pStyle w:val="Heading1"/>
      </w:pPr>
      <w:r>
        <w:t>Conclusion</w:t>
      </w:r>
    </w:p>
    <w:p w14:paraId="2869088E" w14:textId="23E0AC63" w:rsidR="00BC28B5" w:rsidRDefault="00BC28B5" w:rsidP="00BC28B5">
      <w:r>
        <w:t>What is the conclusion of the report? What has the team learned and summarize it.</w:t>
      </w:r>
    </w:p>
    <w:p w14:paraId="68E8D0F2" w14:textId="552DDF38" w:rsidR="00472896" w:rsidRPr="009D6747" w:rsidRDefault="00472896" w:rsidP="00472896">
      <w:pPr>
        <w:shd w:val="clear" w:color="auto" w:fill="FFFF00"/>
        <w:spacing w:after="0"/>
      </w:pPr>
      <w:r w:rsidRPr="00533316">
        <w:rPr>
          <w:highlight w:val="yellow"/>
        </w:rPr>
        <w:t xml:space="preserve">* </w:t>
      </w:r>
      <w:r>
        <w:rPr>
          <w:highlight w:val="yellow"/>
        </w:rPr>
        <w:t xml:space="preserve">The team must provide larger examples (as many as possible) that will combine as many rules as possible into one larger example. </w:t>
      </w:r>
      <w:r>
        <w:t xml:space="preserve">Please provide detailed comments in the sample code. </w:t>
      </w:r>
    </w:p>
    <w:p w14:paraId="7D4205E3" w14:textId="77777777" w:rsidR="00472896" w:rsidRDefault="00472896" w:rsidP="00BC28B5"/>
    <w:p w14:paraId="3016533A" w14:textId="77777777" w:rsidR="0082053D" w:rsidRPr="0082053D" w:rsidRDefault="0082053D" w:rsidP="0082053D">
      <w:pPr>
        <w:rPr>
          <w:highlight w:val="yellow"/>
        </w:rPr>
      </w:pPr>
      <w:r w:rsidRPr="0082053D">
        <w:rPr>
          <w:highlight w:val="yellow"/>
        </w:rPr>
        <w:t>Rubric:</w:t>
      </w:r>
    </w:p>
    <w:p w14:paraId="6383B774" w14:textId="77777777" w:rsidR="0082053D" w:rsidRPr="0082053D" w:rsidRDefault="0082053D" w:rsidP="0082053D">
      <w:pPr>
        <w:rPr>
          <w:b/>
          <w:bCs/>
          <w:highlight w:val="yellow"/>
        </w:rPr>
      </w:pPr>
      <w:r w:rsidRPr="0082053D">
        <w:rPr>
          <w:b/>
          <w:bCs/>
          <w:highlight w:val="yellow"/>
        </w:rPr>
        <w:t xml:space="preserve">Report: </w:t>
      </w:r>
      <w:r w:rsidRPr="0082053D">
        <w:rPr>
          <w:highlight w:val="yellow"/>
        </w:rPr>
        <w:t>150 points</w:t>
      </w:r>
    </w:p>
    <w:p w14:paraId="4F21BFBF" w14:textId="77777777" w:rsidR="0082053D" w:rsidRPr="0082053D" w:rsidRDefault="0082053D" w:rsidP="0082053D">
      <w:pPr>
        <w:pStyle w:val="ListParagraph"/>
        <w:numPr>
          <w:ilvl w:val="0"/>
          <w:numId w:val="21"/>
        </w:numPr>
        <w:rPr>
          <w:highlight w:val="yellow"/>
        </w:rPr>
      </w:pPr>
      <w:r w:rsidRPr="0082053D">
        <w:rPr>
          <w:b/>
          <w:bCs/>
          <w:highlight w:val="yellow"/>
        </w:rPr>
        <w:lastRenderedPageBreak/>
        <w:t>40</w:t>
      </w:r>
      <w:r w:rsidRPr="0082053D">
        <w:rPr>
          <w:highlight w:val="yellow"/>
        </w:rPr>
        <w:t>: Coding examples that combine multiple rules and recommendations</w:t>
      </w:r>
    </w:p>
    <w:p w14:paraId="5CC5DDB9" w14:textId="77777777" w:rsidR="0082053D" w:rsidRPr="0082053D" w:rsidRDefault="0082053D" w:rsidP="0082053D">
      <w:pPr>
        <w:pStyle w:val="ListParagraph"/>
        <w:numPr>
          <w:ilvl w:val="0"/>
          <w:numId w:val="21"/>
        </w:numPr>
        <w:rPr>
          <w:highlight w:val="yellow"/>
        </w:rPr>
      </w:pPr>
      <w:r w:rsidRPr="0082053D">
        <w:rPr>
          <w:b/>
          <w:bCs/>
          <w:highlight w:val="yellow"/>
        </w:rPr>
        <w:t>10 each rule</w:t>
      </w:r>
      <w:r w:rsidRPr="0082053D">
        <w:rPr>
          <w:highlight w:val="yellow"/>
        </w:rPr>
        <w:t>: Each rule must be complete.</w:t>
      </w:r>
    </w:p>
    <w:p w14:paraId="2DD7EC28" w14:textId="77777777" w:rsidR="0082053D" w:rsidRPr="00257CD6" w:rsidRDefault="0082053D" w:rsidP="0082053D">
      <w:pPr>
        <w:pStyle w:val="ListParagraph"/>
        <w:numPr>
          <w:ilvl w:val="0"/>
          <w:numId w:val="21"/>
        </w:numPr>
        <w:rPr>
          <w:highlight w:val="yellow"/>
        </w:rPr>
      </w:pPr>
      <w:r w:rsidRPr="00257CD6">
        <w:rPr>
          <w:b/>
          <w:bCs/>
          <w:highlight w:val="yellow"/>
        </w:rPr>
        <w:t>5 each recommendation</w:t>
      </w:r>
      <w:r w:rsidRPr="00257CD6">
        <w:rPr>
          <w:highlight w:val="yellow"/>
        </w:rPr>
        <w:t>: Each recommendation must be complete.</w:t>
      </w:r>
    </w:p>
    <w:p w14:paraId="4F8B8E3A" w14:textId="77777777" w:rsidR="0082053D" w:rsidRPr="00257CD6" w:rsidRDefault="0082053D" w:rsidP="0082053D">
      <w:pPr>
        <w:rPr>
          <w:highlight w:val="yellow"/>
        </w:rPr>
      </w:pPr>
      <w:r w:rsidRPr="00257CD6">
        <w:rPr>
          <w:b/>
          <w:bCs/>
          <w:highlight w:val="yellow"/>
        </w:rPr>
        <w:t xml:space="preserve">Presentation: </w:t>
      </w:r>
      <w:r w:rsidRPr="00257CD6">
        <w:rPr>
          <w:highlight w:val="yellow"/>
        </w:rPr>
        <w:t>50</w:t>
      </w:r>
    </w:p>
    <w:p w14:paraId="37DC1CCA" w14:textId="0ABF8215" w:rsidR="0082053D" w:rsidRPr="00F47163" w:rsidRDefault="00DF7D3A" w:rsidP="00257CD6">
      <w:pPr>
        <w:pStyle w:val="ListParagraph"/>
        <w:numPr>
          <w:ilvl w:val="0"/>
          <w:numId w:val="22"/>
        </w:numPr>
        <w:rPr>
          <w:b/>
          <w:bCs/>
          <w:highlight w:val="yellow"/>
        </w:rPr>
      </w:pPr>
      <w:r w:rsidRPr="00257CD6">
        <w:rPr>
          <w:highlight w:val="yellow"/>
        </w:rPr>
        <w:t>Check the presentation guideline document for the rubric.</w:t>
      </w:r>
    </w:p>
    <w:p w14:paraId="258E57A1" w14:textId="77777777" w:rsidR="00F47163" w:rsidRDefault="00F47163" w:rsidP="00F47163">
      <w:pPr>
        <w:rPr>
          <w:b/>
          <w:bCs/>
          <w:highlight w:val="yellow"/>
        </w:rPr>
      </w:pPr>
      <w:r>
        <w:rPr>
          <w:b/>
          <w:bCs/>
          <w:highlight w:val="yellow"/>
        </w:rPr>
        <w:t>Expectation</w:t>
      </w:r>
    </w:p>
    <w:p w14:paraId="1BBE4E56" w14:textId="079BA267" w:rsidR="00F47163" w:rsidRPr="00F47163" w:rsidRDefault="00F47163" w:rsidP="00F47163">
      <w:pPr>
        <w:pStyle w:val="ListParagraph"/>
        <w:numPr>
          <w:ilvl w:val="0"/>
          <w:numId w:val="22"/>
        </w:numPr>
        <w:rPr>
          <w:b/>
          <w:bCs/>
          <w:highlight w:val="yellow"/>
        </w:rPr>
      </w:pPr>
      <w:r>
        <w:rPr>
          <w:highlight w:val="yellow"/>
        </w:rPr>
        <w:t>The document must be well-formatted (consistent font and format) and proof-read before submission.</w:t>
      </w:r>
    </w:p>
    <w:p w14:paraId="3BD9DD94" w14:textId="77777777" w:rsidR="0082053D" w:rsidRPr="00BC28B5" w:rsidRDefault="0082053D" w:rsidP="00BC28B5"/>
    <w:sectPr w:rsidR="0082053D" w:rsidRPr="00BC28B5">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8245" w14:textId="77777777" w:rsidR="00C02AF9" w:rsidRDefault="00C02AF9" w:rsidP="00C6554A">
      <w:pPr>
        <w:spacing w:before="0" w:after="0" w:line="240" w:lineRule="auto"/>
      </w:pPr>
      <w:r>
        <w:separator/>
      </w:r>
    </w:p>
  </w:endnote>
  <w:endnote w:type="continuationSeparator" w:id="0">
    <w:p w14:paraId="68EC0CB3" w14:textId="77777777" w:rsidR="00C02AF9" w:rsidRDefault="00C02AF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AF25" w14:textId="77777777" w:rsidR="00631D3B" w:rsidRDefault="00ED7C44">
    <w:pPr>
      <w:pStyle w:val="Footer"/>
    </w:pPr>
    <w:r>
      <w:t xml:space="preserve">Page </w:t>
    </w:r>
    <w:r>
      <w:fldChar w:fldCharType="begin"/>
    </w:r>
    <w:r>
      <w:instrText xml:space="preserve"> PAGE  \* Arabic  \* MERGEFORMAT </w:instrText>
    </w:r>
    <w:r>
      <w:fldChar w:fldCharType="separate"/>
    </w:r>
    <w:r w:rsidR="00BB648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464F" w14:textId="77777777" w:rsidR="00C02AF9" w:rsidRDefault="00C02AF9" w:rsidP="00C6554A">
      <w:pPr>
        <w:spacing w:before="0" w:after="0" w:line="240" w:lineRule="auto"/>
      </w:pPr>
      <w:r>
        <w:separator/>
      </w:r>
    </w:p>
  </w:footnote>
  <w:footnote w:type="continuationSeparator" w:id="0">
    <w:p w14:paraId="206CA71A" w14:textId="77777777" w:rsidR="00C02AF9" w:rsidRDefault="00C02AF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E25C58"/>
    <w:multiLevelType w:val="hybridMultilevel"/>
    <w:tmpl w:val="DC4E27E2"/>
    <w:lvl w:ilvl="0" w:tplc="81840A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2015439"/>
    <w:multiLevelType w:val="hybridMultilevel"/>
    <w:tmpl w:val="D002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B20E64"/>
    <w:multiLevelType w:val="hybridMultilevel"/>
    <w:tmpl w:val="ADF0544A"/>
    <w:lvl w:ilvl="0" w:tplc="81840A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1B28DE"/>
    <w:multiLevelType w:val="hybridMultilevel"/>
    <w:tmpl w:val="25F6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4F69C5"/>
    <w:multiLevelType w:val="hybridMultilevel"/>
    <w:tmpl w:val="96EC71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853CAD"/>
    <w:multiLevelType w:val="hybridMultilevel"/>
    <w:tmpl w:val="FBB87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6E50ED"/>
    <w:multiLevelType w:val="hybridMultilevel"/>
    <w:tmpl w:val="A764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046219">
    <w:abstractNumId w:val="9"/>
  </w:num>
  <w:num w:numId="2" w16cid:durableId="203520822">
    <w:abstractNumId w:val="8"/>
  </w:num>
  <w:num w:numId="3" w16cid:durableId="717777607">
    <w:abstractNumId w:val="8"/>
  </w:num>
  <w:num w:numId="4" w16cid:durableId="1161459924">
    <w:abstractNumId w:val="9"/>
  </w:num>
  <w:num w:numId="5" w16cid:durableId="1558738020">
    <w:abstractNumId w:val="16"/>
  </w:num>
  <w:num w:numId="6" w16cid:durableId="996418401">
    <w:abstractNumId w:val="10"/>
  </w:num>
  <w:num w:numId="7" w16cid:durableId="2143501409">
    <w:abstractNumId w:val="12"/>
  </w:num>
  <w:num w:numId="8" w16cid:durableId="1989282125">
    <w:abstractNumId w:val="7"/>
  </w:num>
  <w:num w:numId="9" w16cid:durableId="727460558">
    <w:abstractNumId w:val="6"/>
  </w:num>
  <w:num w:numId="10" w16cid:durableId="1511017991">
    <w:abstractNumId w:val="5"/>
  </w:num>
  <w:num w:numId="11" w16cid:durableId="752120174">
    <w:abstractNumId w:val="4"/>
  </w:num>
  <w:num w:numId="12" w16cid:durableId="681051320">
    <w:abstractNumId w:val="3"/>
  </w:num>
  <w:num w:numId="13" w16cid:durableId="1840849362">
    <w:abstractNumId w:val="2"/>
  </w:num>
  <w:num w:numId="14" w16cid:durableId="414085203">
    <w:abstractNumId w:val="1"/>
  </w:num>
  <w:num w:numId="15" w16cid:durableId="1765761755">
    <w:abstractNumId w:val="0"/>
  </w:num>
  <w:num w:numId="16" w16cid:durableId="994185107">
    <w:abstractNumId w:val="17"/>
  </w:num>
  <w:num w:numId="17" w16cid:durableId="1811940462">
    <w:abstractNumId w:val="18"/>
  </w:num>
  <w:num w:numId="18" w16cid:durableId="1340736629">
    <w:abstractNumId w:val="13"/>
  </w:num>
  <w:num w:numId="19" w16cid:durableId="1437865492">
    <w:abstractNumId w:val="11"/>
  </w:num>
  <w:num w:numId="20" w16cid:durableId="84159485">
    <w:abstractNumId w:val="14"/>
  </w:num>
  <w:num w:numId="21" w16cid:durableId="968123409">
    <w:abstractNumId w:val="15"/>
  </w:num>
  <w:num w:numId="22" w16cid:durableId="6110125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0NTCxMDMwN7AwMzFV0lEKTi0uzszPAykwqwUAG9SGNCwAAAA="/>
  </w:docVars>
  <w:rsids>
    <w:rsidRoot w:val="000C37AA"/>
    <w:rsid w:val="0006477A"/>
    <w:rsid w:val="000C37AA"/>
    <w:rsid w:val="000F0BF2"/>
    <w:rsid w:val="00186928"/>
    <w:rsid w:val="001A1BF0"/>
    <w:rsid w:val="001C2AA7"/>
    <w:rsid w:val="00245B7C"/>
    <w:rsid w:val="002500EC"/>
    <w:rsid w:val="002554CD"/>
    <w:rsid w:val="00257CD6"/>
    <w:rsid w:val="0027385B"/>
    <w:rsid w:val="00273DBD"/>
    <w:rsid w:val="00293B83"/>
    <w:rsid w:val="002B0D8C"/>
    <w:rsid w:val="002B4294"/>
    <w:rsid w:val="003147E4"/>
    <w:rsid w:val="00333D0D"/>
    <w:rsid w:val="00347151"/>
    <w:rsid w:val="00402CAF"/>
    <w:rsid w:val="00443AC3"/>
    <w:rsid w:val="00472896"/>
    <w:rsid w:val="004C049F"/>
    <w:rsid w:val="005000E2"/>
    <w:rsid w:val="00501B42"/>
    <w:rsid w:val="0052547D"/>
    <w:rsid w:val="00533316"/>
    <w:rsid w:val="00550F3F"/>
    <w:rsid w:val="005A2EE1"/>
    <w:rsid w:val="005E0565"/>
    <w:rsid w:val="00631D3B"/>
    <w:rsid w:val="006A3CE7"/>
    <w:rsid w:val="00712DDE"/>
    <w:rsid w:val="00721D98"/>
    <w:rsid w:val="00753411"/>
    <w:rsid w:val="00772ABB"/>
    <w:rsid w:val="00781614"/>
    <w:rsid w:val="00785DA9"/>
    <w:rsid w:val="007D5DCF"/>
    <w:rsid w:val="0082053D"/>
    <w:rsid w:val="00843ADC"/>
    <w:rsid w:val="008847BE"/>
    <w:rsid w:val="008F1EBE"/>
    <w:rsid w:val="009D5B57"/>
    <w:rsid w:val="009D6747"/>
    <w:rsid w:val="00A15F5E"/>
    <w:rsid w:val="00AF596B"/>
    <w:rsid w:val="00B141C0"/>
    <w:rsid w:val="00B911CF"/>
    <w:rsid w:val="00BB6488"/>
    <w:rsid w:val="00BC28B5"/>
    <w:rsid w:val="00C02AF9"/>
    <w:rsid w:val="00C5490C"/>
    <w:rsid w:val="00C6554A"/>
    <w:rsid w:val="00CA2367"/>
    <w:rsid w:val="00D954F0"/>
    <w:rsid w:val="00DD6B7A"/>
    <w:rsid w:val="00DF7D3A"/>
    <w:rsid w:val="00E87EF0"/>
    <w:rsid w:val="00EC567E"/>
    <w:rsid w:val="00ED7B92"/>
    <w:rsid w:val="00ED7C44"/>
    <w:rsid w:val="00F1506B"/>
    <w:rsid w:val="00F34C66"/>
    <w:rsid w:val="00F47163"/>
    <w:rsid w:val="00FC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C04721"/>
  <w15:chartTrackingRefBased/>
  <w15:docId w15:val="{25D67C6A-0DD7-4891-8A4D-EC98AAFF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8B5"/>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8847BE"/>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8847BE"/>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5E0565"/>
    <w:pPr>
      <w:ind w:left="720"/>
      <w:contextualSpacing/>
    </w:pPr>
  </w:style>
  <w:style w:type="character" w:customStyle="1" w:styleId="UnresolvedMention1">
    <w:name w:val="Unresolved Mention1"/>
    <w:basedOn w:val="DefaultParagraphFont"/>
    <w:uiPriority w:val="99"/>
    <w:semiHidden/>
    <w:unhideWhenUsed/>
    <w:rsid w:val="00347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Doxyge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iki.sei.cmu.edu/confluence/display/java/Rule%3A+Priority+and+Level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iki.sei.cmu.edu/confluence/pages/viewpage.action?pageId=88046682"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iki.sei.cmu.edu/confluence/display/c/SEI+CERT+C+Coding+Stand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aripa\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4200135CDB451AB1BF8F02CF1FF28E"/>
        <w:category>
          <w:name w:val="General"/>
          <w:gallery w:val="placeholder"/>
        </w:category>
        <w:types>
          <w:type w:val="bbPlcHdr"/>
        </w:types>
        <w:behaviors>
          <w:behavior w:val="content"/>
        </w:behaviors>
        <w:guid w:val="{0DF248AF-0B0D-4F15-8E1F-0C0CA6E9322A}"/>
      </w:docPartPr>
      <w:docPartBody>
        <w:p w:rsidR="00F27AE3" w:rsidRDefault="0030567B">
          <w:pPr>
            <w:pStyle w:val="0C4200135CDB451AB1BF8F02CF1FF28E"/>
          </w:pPr>
          <w:r>
            <w:t>Name</w:t>
          </w:r>
        </w:p>
      </w:docPartBody>
    </w:docPart>
    <w:docPart>
      <w:docPartPr>
        <w:name w:val="0DAF7F1F7FB848E99C8DC30459CCDBCA"/>
        <w:category>
          <w:name w:val="General"/>
          <w:gallery w:val="placeholder"/>
        </w:category>
        <w:types>
          <w:type w:val="bbPlcHdr"/>
        </w:types>
        <w:behaviors>
          <w:behavior w:val="content"/>
        </w:behaviors>
        <w:guid w:val="{BA5B6BBC-4768-4F4E-A4CC-6610FC4B3E8D}"/>
      </w:docPartPr>
      <w:docPartBody>
        <w:p w:rsidR="00F27AE3" w:rsidRDefault="0030567B">
          <w:pPr>
            <w:pStyle w:val="0DAF7F1F7FB848E99C8DC30459CCDBC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05751036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AE3"/>
    <w:rsid w:val="000712D9"/>
    <w:rsid w:val="0030567B"/>
    <w:rsid w:val="0060752F"/>
    <w:rsid w:val="006E6AAD"/>
    <w:rsid w:val="007D39B5"/>
    <w:rsid w:val="00AF78F6"/>
    <w:rsid w:val="00E4739F"/>
    <w:rsid w:val="00F2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4200135CDB451AB1BF8F02CF1FF28E">
    <w:name w:val="0C4200135CDB451AB1BF8F02CF1FF28E"/>
  </w:style>
  <w:style w:type="paragraph" w:customStyle="1" w:styleId="0DAF7F1F7FB848E99C8DC30459CCDBCA">
    <w:name w:val="0DAF7F1F7FB848E99C8DC30459CCDBCA"/>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B1D9936E1606429B7CB061D8C07A2B" ma:contentTypeVersion="14" ma:contentTypeDescription="Create a new document." ma:contentTypeScope="" ma:versionID="3ef7b2d5fa0c2b1a5f8f0ee5e6ae9f0f">
  <xsd:schema xmlns:xsd="http://www.w3.org/2001/XMLSchema" xmlns:xs="http://www.w3.org/2001/XMLSchema" xmlns:p="http://schemas.microsoft.com/office/2006/metadata/properties" xmlns:ns1="http://schemas.microsoft.com/sharepoint/v3" xmlns:ns3="6ed7234b-155f-4ab9-ae60-15ce3542fb82" xmlns:ns4="67707b3b-324f-475d-bcd7-432578ded04a" targetNamespace="http://schemas.microsoft.com/office/2006/metadata/properties" ma:root="true" ma:fieldsID="a8cffd5425e0949ac609eb2cb5cda2fa" ns1:_="" ns3:_="" ns4:_="">
    <xsd:import namespace="http://schemas.microsoft.com/sharepoint/v3"/>
    <xsd:import namespace="6ed7234b-155f-4ab9-ae60-15ce3542fb82"/>
    <xsd:import namespace="67707b3b-324f-475d-bcd7-432578ded04a"/>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d7234b-155f-4ab9-ae60-15ce3542fb82"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7707b3b-324f-475d-bcd7-432578ded04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47C9DB-EFCC-48C6-B80B-D43AB20C58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6163629-3BB0-4472-8C95-B68D01AE8C10}">
  <ds:schemaRefs>
    <ds:schemaRef ds:uri="http://schemas.microsoft.com/sharepoint/v3/contenttype/forms"/>
  </ds:schemaRefs>
</ds:datastoreItem>
</file>

<file path=customXml/itemProps3.xml><?xml version="1.0" encoding="utf-8"?>
<ds:datastoreItem xmlns:ds="http://schemas.openxmlformats.org/officeDocument/2006/customXml" ds:itemID="{CA747891-EEC4-4597-BC8F-BB26640620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ed7234b-155f-4ab9-ae60-15ce3542fb82"/>
    <ds:schemaRef ds:uri="67707b3b-324f-475d-bcd7-432578ded0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C:\Users\rsaripa\AppData\Roaming\Microsoft\Templates\Student report with photo.dotx</Template>
  <TotalTime>240</TotalTime>
  <Pages>4</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Saripalle</dc:creator>
  <cp:keywords/>
  <dc:description/>
  <cp:lastModifiedBy>Saripalle, Rishi</cp:lastModifiedBy>
  <cp:revision>45</cp:revision>
  <dcterms:created xsi:type="dcterms:W3CDTF">2021-01-15T02:14:00Z</dcterms:created>
  <dcterms:modified xsi:type="dcterms:W3CDTF">2023-08-19T20:51:00Z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0x01010073B1D9936E1606429B7CB061D8C07A2B</vt:lpwstr>
  </property>
</Properties>
</file>